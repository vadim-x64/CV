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W w:w="110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01"/>
        <w:gridCol w:w="760"/>
        <w:gridCol w:w="6529"/>
      </w:tblGrid>
      <w:tr w:rsidR="001B2ABD" w:rsidRPr="00020F92" w14:paraId="2AE7D230" w14:textId="77777777" w:rsidTr="00D1660E">
        <w:trPr>
          <w:trHeight w:val="4457"/>
        </w:trPr>
        <w:tc>
          <w:tcPr>
            <w:tcW w:w="3801" w:type="dxa"/>
            <w:vAlign w:val="bottom"/>
          </w:tcPr>
          <w:p w14:paraId="00F2CED5" w14:textId="3414C558" w:rsidR="0000350A" w:rsidRPr="00020F92" w:rsidRDefault="0000350A">
            <w:pPr>
              <w:rPr>
                <w:noProof/>
                <w:lang w:val="en-US"/>
              </w:rPr>
            </w:pPr>
          </w:p>
          <w:p w14:paraId="7DF567F7" w14:textId="77777777" w:rsidR="001B2ABD" w:rsidRPr="00020F92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en-US"/>
              </w:rPr>
            </w:pPr>
            <w:r w:rsidRPr="00020F92">
              <w:rPr>
                <w:noProof/>
                <w:lang w:val="en-US" w:bidi="uk-UA"/>
              </w:rPr>
              <mc:AlternateContent>
                <mc:Choice Requires="wps">
                  <w:drawing>
                    <wp:inline distT="0" distB="0" distL="0" distR="0" wp14:anchorId="1029C452" wp14:editId="2D5D43D9">
                      <wp:extent cx="2122805" cy="2122805"/>
                      <wp:effectExtent l="19050" t="19050" r="29845" b="29845"/>
                      <wp:docPr id="2" name="Овал 2" title="Професійний портрет чоловіка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17724DF" id="Овал 2" o:spid="_x0000_s1026" alt="Заголовок: Професійний портрет чоловіка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" strokecolor="#7f7f7f [1612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60" w:type="dxa"/>
          </w:tcPr>
          <w:p w14:paraId="4AA25D7A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  <w:vAlign w:val="bottom"/>
          </w:tcPr>
          <w:p w14:paraId="51E8E22B" w14:textId="250039D8" w:rsidR="001B2ABD" w:rsidRPr="00020F92" w:rsidRDefault="000C463A" w:rsidP="007E07DB">
            <w:pPr>
              <w:pStyle w:val="a3"/>
              <w:rPr>
                <w:noProof/>
                <w:sz w:val="64"/>
                <w:szCs w:val="64"/>
                <w:lang w:val="en-US"/>
              </w:rPr>
            </w:pPr>
            <w:r w:rsidRPr="00020F92">
              <w:rPr>
                <w:noProof/>
                <w:sz w:val="64"/>
                <w:szCs w:val="64"/>
                <w:lang w:val="en-US"/>
              </w:rPr>
              <w:t xml:space="preserve">Vadym </w:t>
            </w:r>
            <w:r w:rsidR="00FC4F14" w:rsidRPr="00020F92">
              <w:rPr>
                <w:noProof/>
                <w:sz w:val="64"/>
                <w:szCs w:val="64"/>
                <w:lang w:val="en-US"/>
              </w:rPr>
              <w:t>voitsekhovskyi</w:t>
            </w:r>
          </w:p>
          <w:p w14:paraId="6E396515" w14:textId="42648A7B" w:rsidR="00443E1D" w:rsidRPr="00020F92" w:rsidRDefault="00443E1D" w:rsidP="00443E1D">
            <w:pPr>
              <w:rPr>
                <w:noProof/>
                <w:sz w:val="28"/>
                <w:szCs w:val="28"/>
                <w:lang w:val="en-US"/>
              </w:rPr>
            </w:pPr>
            <w:r w:rsidRPr="00020F92">
              <w:rPr>
                <w:noProof/>
                <w:sz w:val="28"/>
                <w:szCs w:val="28"/>
                <w:lang w:val="en-US"/>
              </w:rPr>
              <w:t xml:space="preserve">Software </w:t>
            </w:r>
            <w:r w:rsidR="00A15FAB" w:rsidRPr="00020F92">
              <w:rPr>
                <w:noProof/>
                <w:sz w:val="28"/>
                <w:szCs w:val="28"/>
                <w:lang w:val="en-US"/>
              </w:rPr>
              <w:t>engineer</w:t>
            </w:r>
          </w:p>
        </w:tc>
      </w:tr>
      <w:tr w:rsidR="001B2ABD" w:rsidRPr="00020F92" w14:paraId="1D46CC17" w14:textId="77777777" w:rsidTr="00D1660E">
        <w:trPr>
          <w:trHeight w:val="10152"/>
        </w:trPr>
        <w:tc>
          <w:tcPr>
            <w:tcW w:w="3801" w:type="dxa"/>
          </w:tcPr>
          <w:sdt>
            <w:sdtPr>
              <w:rPr>
                <w:noProof/>
                <w:color w:val="808080" w:themeColor="background1" w:themeShade="80"/>
                <w:lang w:val="en-US"/>
              </w:rPr>
              <w:id w:val="-1711873194"/>
              <w:placeholder>
                <w:docPart w:val="07FE763A74A344438393C9B1047832E3"/>
              </w:placeholder>
              <w:temporary/>
              <w:showingPlcHdr/>
              <w15:appearance w15:val="hidden"/>
            </w:sdtPr>
            <w:sdtContent>
              <w:p w14:paraId="1A774326" w14:textId="77777777" w:rsidR="001B2ABD" w:rsidRPr="00020F92" w:rsidRDefault="00036450" w:rsidP="00036450">
                <w:pPr>
                  <w:pStyle w:val="3"/>
                  <w:rPr>
                    <w:noProof/>
                    <w:color w:val="808080" w:themeColor="background1" w:themeShade="80"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Profile</w:t>
                </w:r>
              </w:p>
            </w:sdtContent>
          </w:sdt>
          <w:p w14:paraId="6C57B5C2" w14:textId="664CDDD0" w:rsidR="002A5FD3" w:rsidRPr="00020F92" w:rsidRDefault="000D0728" w:rsidP="005C0A0F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I am a junior specialist in the IT field. I </w:t>
            </w:r>
            <w:r w:rsidR="008C257E">
              <w:rPr>
                <w:noProof/>
                <w:lang w:val="en-US"/>
              </w:rPr>
              <w:t>aim</w:t>
            </w:r>
            <w:r w:rsidRPr="00020F92">
              <w:rPr>
                <w:noProof/>
                <w:lang w:val="en-US"/>
              </w:rPr>
              <w:t xml:space="preserve"> to become a qualified software development engineer. I create various software solutions </w:t>
            </w:r>
            <w:r w:rsidR="00F631D5" w:rsidRPr="00F631D5">
              <w:rPr>
                <w:noProof/>
              </w:rPr>
              <w:t>using</w:t>
            </w:r>
            <w:r w:rsidRPr="00020F92">
              <w:rPr>
                <w:noProof/>
                <w:lang w:val="en-US"/>
              </w:rPr>
              <w:t xml:space="preserve"> languages ​​such as .NET, Java, Python, JavaScript, depending on the requirements and goals of the future </w:t>
            </w:r>
            <w:r w:rsidR="00733159" w:rsidRPr="00733159">
              <w:rPr>
                <w:noProof/>
              </w:rPr>
              <w:t>application</w:t>
            </w:r>
            <w:r w:rsidRPr="00020F92">
              <w:rPr>
                <w:noProof/>
                <w:lang w:val="en-US"/>
              </w:rPr>
              <w:t>.</w:t>
            </w:r>
          </w:p>
          <w:p w14:paraId="7BE4D313" w14:textId="77777777" w:rsidR="002A5FD3" w:rsidRPr="00020F92" w:rsidRDefault="002A5FD3" w:rsidP="0071087D">
            <w:pPr>
              <w:jc w:val="both"/>
              <w:rPr>
                <w:noProof/>
                <w:lang w:val="en-US"/>
              </w:rPr>
            </w:pPr>
          </w:p>
          <w:p w14:paraId="14828CFF" w14:textId="21442330" w:rsidR="00036450" w:rsidRPr="00020F92" w:rsidRDefault="004C1FED" w:rsidP="00036450">
            <w:pPr>
              <w:rPr>
                <w:noProof/>
                <w:lang w:val="en-US"/>
              </w:rPr>
            </w:pPr>
            <w:r w:rsidRPr="004C1FED">
              <w:rPr>
                <w:noProof/>
              </w:rPr>
              <w:t>I enjoy writing back-end code, connecting databases, fixing bugs, and manually testing the implemented functions</w:t>
            </w:r>
            <w:r w:rsidR="0062527F" w:rsidRPr="00020F92">
              <w:rPr>
                <w:noProof/>
                <w:lang w:val="en-US"/>
              </w:rPr>
              <w:t xml:space="preserve">. </w:t>
            </w:r>
            <w:r w:rsidR="006C342E" w:rsidRPr="006C342E">
              <w:rPr>
                <w:noProof/>
              </w:rPr>
              <w:t>When building applications, I use AI tools to speed up the development process, while independently analyzing the market, defining requirements, organizing the project architecture, structuring the database, and more.</w:t>
            </w:r>
            <w:r w:rsidR="0062527F" w:rsidRPr="00020F92">
              <w:rPr>
                <w:noProof/>
                <w:lang w:val="en-US"/>
              </w:rPr>
              <w:t xml:space="preserve"> I know two languages ​​– Ukrainian and English at an intermediate level.</w:t>
            </w:r>
          </w:p>
          <w:p w14:paraId="6F67C74F" w14:textId="24F81705" w:rsidR="00FE7C8D" w:rsidRPr="00020F92" w:rsidRDefault="00FE7C8D" w:rsidP="00036450">
            <w:pPr>
              <w:rPr>
                <w:noProof/>
                <w:lang w:val="en-US"/>
              </w:rPr>
            </w:pPr>
          </w:p>
          <w:p w14:paraId="7B561622" w14:textId="77777777" w:rsidR="00036450" w:rsidRPr="00020F92" w:rsidRDefault="00A534AE" w:rsidP="00CB0055">
            <w:pPr>
              <w:pStyle w:val="3"/>
              <w:rPr>
                <w:noProof/>
                <w:color w:val="808080" w:themeColor="background1" w:themeShade="80"/>
                <w:lang w:val="en-US"/>
              </w:rPr>
            </w:pPr>
            <w:r w:rsidRPr="00020F92">
              <w:rPr>
                <w:noProof/>
                <w:color w:val="808080" w:themeColor="background1" w:themeShade="80"/>
                <w:lang w:val="en-US"/>
              </w:rPr>
              <w:t>CONTACTS</w:t>
            </w:r>
          </w:p>
          <w:p w14:paraId="309C210C" w14:textId="77777777" w:rsidR="004D3011" w:rsidRPr="00020F92" w:rsidRDefault="002242F0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PHONE</w:t>
            </w:r>
          </w:p>
          <w:p w14:paraId="70AC8539" w14:textId="77777777" w:rsidR="004D3011" w:rsidRPr="00020F92" w:rsidRDefault="002A1181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067 518 22 22</w:t>
            </w:r>
          </w:p>
          <w:p w14:paraId="257FE0EE" w14:textId="77777777" w:rsidR="004D3011" w:rsidRPr="00020F92" w:rsidRDefault="004D3011" w:rsidP="004D3011">
            <w:pPr>
              <w:rPr>
                <w:noProof/>
                <w:lang w:val="en-US"/>
              </w:rPr>
            </w:pPr>
          </w:p>
          <w:p w14:paraId="35E4E2CD" w14:textId="77777777" w:rsidR="004D3011" w:rsidRPr="00020F92" w:rsidRDefault="009E3C5D" w:rsidP="004D3011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E-MAIL</w:t>
            </w:r>
          </w:p>
          <w:p w14:paraId="28DDB23C" w14:textId="77777777" w:rsidR="00036450" w:rsidRPr="00020F92" w:rsidRDefault="00867A15" w:rsidP="004D3011">
            <w:pPr>
              <w:rPr>
                <w:noProof/>
                <w:color w:val="000000" w:themeColor="text1"/>
                <w:lang w:val="en-US"/>
              </w:rPr>
            </w:pPr>
            <w:r w:rsidRPr="00020F92">
              <w:rPr>
                <w:noProof/>
                <w:color w:val="000000" w:themeColor="text1"/>
                <w:lang w:val="en-US"/>
              </w:rPr>
              <w:t>vadim.rolex.2005@gmail.com</w:t>
            </w:r>
          </w:p>
          <w:p w14:paraId="5C0B6084" w14:textId="77777777" w:rsidR="003E4139" w:rsidRPr="00020F92" w:rsidRDefault="003E4139" w:rsidP="004D3011">
            <w:pPr>
              <w:rPr>
                <w:noProof/>
                <w:color w:val="000000" w:themeColor="text1"/>
                <w:lang w:val="en-US"/>
              </w:rPr>
            </w:pPr>
          </w:p>
          <w:p w14:paraId="3B82950D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WEBSITE</w:t>
            </w:r>
          </w:p>
          <w:p w14:paraId="1B9CD92F" w14:textId="77777777" w:rsidR="00CD4D07" w:rsidRPr="00020F92" w:rsidRDefault="00CD4D07" w:rsidP="00CD4D07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https://cv-3tbf.onrender.com/</w:t>
            </w:r>
          </w:p>
          <w:p w14:paraId="6B44A229" w14:textId="77777777" w:rsidR="00FE7C8D" w:rsidRPr="00020F92" w:rsidRDefault="00FE7C8D" w:rsidP="00CD4D07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-1444214663"/>
              <w:placeholder>
                <w:docPart w:val="CC53CCD19BDC43E1A84777853E6C03F9"/>
              </w:placeholder>
              <w:temporary/>
              <w:showingPlcHdr/>
              <w15:appearance w15:val="hidden"/>
            </w:sdtPr>
            <w:sdtContent>
              <w:p w14:paraId="430DE0AD" w14:textId="77777777" w:rsidR="004D3011" w:rsidRPr="00020F92" w:rsidRDefault="00CB0055" w:rsidP="00CB0055">
                <w:pPr>
                  <w:pStyle w:val="3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color w:val="808080" w:themeColor="background1" w:themeShade="80"/>
                    <w:lang w:val="en-US" w:bidi="uk-UA"/>
                  </w:rPr>
                  <w:t>Hobby</w:t>
                </w:r>
              </w:p>
            </w:sdtContent>
          </w:sdt>
          <w:p w14:paraId="06712857" w14:textId="77777777" w:rsidR="004D3011" w:rsidRPr="00020F92" w:rsidRDefault="00FA36F2" w:rsidP="00CB1C9E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An ardent connoisseur of cars and everything related to them. A fan of active recreation such as table tennis, basketball, and cycling. I am interested in editing videos with music - also about cars.</w:t>
            </w:r>
          </w:p>
        </w:tc>
        <w:tc>
          <w:tcPr>
            <w:tcW w:w="760" w:type="dxa"/>
          </w:tcPr>
          <w:p w14:paraId="3E253CC4" w14:textId="77777777" w:rsidR="001B2ABD" w:rsidRPr="00020F92" w:rsidRDefault="001B2ABD" w:rsidP="000C45FF">
            <w:pPr>
              <w:tabs>
                <w:tab w:val="left" w:pos="990"/>
              </w:tabs>
              <w:rPr>
                <w:noProof/>
                <w:lang w:val="en-US"/>
              </w:rPr>
            </w:pPr>
          </w:p>
        </w:tc>
        <w:tc>
          <w:tcPr>
            <w:tcW w:w="6529" w:type="dxa"/>
          </w:tcPr>
          <w:sdt>
            <w:sdtPr>
              <w:rPr>
                <w:noProof/>
                <w:lang w:val="en-US"/>
              </w:rPr>
              <w:id w:val="1049110328"/>
              <w:placeholder>
                <w:docPart w:val="ABF5B017A3AC4BA680813C8706833EF7"/>
              </w:placeholder>
              <w:temporary/>
              <w:showingPlcHdr/>
              <w15:appearance w15:val="hidden"/>
            </w:sdtPr>
            <w:sdtContent>
              <w:p w14:paraId="3598F6A8" w14:textId="77777777" w:rsidR="001B2ABD" w:rsidRPr="00020F92" w:rsidRDefault="00E25A26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noProof/>
                    <w:lang w:val="en-US" w:bidi="uk-UA"/>
                  </w:rPr>
                  <w:t>EDUCATION</w:t>
                </w:r>
              </w:p>
            </w:sdtContent>
          </w:sdt>
          <w:p w14:paraId="483B6180" w14:textId="30903BE4" w:rsidR="00036450" w:rsidRPr="00020F92" w:rsidRDefault="000D1D42" w:rsidP="00B359E4">
            <w:pPr>
              <w:pStyle w:val="4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 xml:space="preserve">Academic </w:t>
            </w:r>
            <w:r w:rsidR="00932DD7">
              <w:rPr>
                <w:noProof/>
                <w:lang w:val="en-US"/>
              </w:rPr>
              <w:t>l</w:t>
            </w:r>
            <w:r w:rsidRPr="00020F92">
              <w:rPr>
                <w:noProof/>
                <w:lang w:val="en-US"/>
              </w:rPr>
              <w:t xml:space="preserve">yceum </w:t>
            </w:r>
            <w:r w:rsidR="00D0759C">
              <w:rPr>
                <w:noProof/>
              </w:rPr>
              <w:t>№</w:t>
            </w:r>
            <w:r w:rsidRPr="00020F92">
              <w:rPr>
                <w:noProof/>
                <w:lang w:val="en-US"/>
              </w:rPr>
              <w:t>5</w:t>
            </w:r>
          </w:p>
          <w:p w14:paraId="29183681" w14:textId="77777777" w:rsidR="00036450" w:rsidRPr="00020F92" w:rsidRDefault="000D1D42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01.09.2011 – 15.06.2020</w:t>
            </w:r>
          </w:p>
          <w:p w14:paraId="20EFC5E3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298752D5" w14:textId="741000BC" w:rsidR="00036450" w:rsidRPr="00020F92" w:rsidRDefault="00932DD7" w:rsidP="00B359E4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CIST</w:t>
            </w:r>
            <w:r w:rsidR="00436E9C" w:rsidRPr="00020F92">
              <w:rPr>
                <w:bCs/>
                <w:noProof/>
                <w:lang w:val="en-US"/>
              </w:rPr>
              <w:t xml:space="preserve"> KNEU named after V. Hetman</w:t>
            </w:r>
          </w:p>
          <w:p w14:paraId="47818627" w14:textId="77777777" w:rsidR="00036450" w:rsidRPr="00020F92" w:rsidRDefault="002C7E69" w:rsidP="00B359E4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01.09.2020 – 30.06.2024</w:t>
            </w:r>
          </w:p>
          <w:p w14:paraId="4F0458AA" w14:textId="77777777" w:rsidR="00036450" w:rsidRPr="00020F92" w:rsidRDefault="00036450" w:rsidP="00036450">
            <w:pPr>
              <w:rPr>
                <w:noProof/>
                <w:lang w:val="en-US"/>
              </w:rPr>
            </w:pPr>
          </w:p>
          <w:p w14:paraId="74CA4B12" w14:textId="04BD0CCE" w:rsidR="00457715" w:rsidRPr="00020F92" w:rsidRDefault="00932DD7" w:rsidP="00457715">
            <w:pPr>
              <w:pStyle w:val="4"/>
              <w:rPr>
                <w:bCs/>
                <w:noProof/>
                <w:lang w:val="en-US"/>
              </w:rPr>
            </w:pPr>
            <w:r>
              <w:rPr>
                <w:bCs/>
                <w:noProof/>
                <w:lang w:val="en-US"/>
              </w:rPr>
              <w:t>S</w:t>
            </w:r>
            <w:r w:rsidR="00457715" w:rsidRPr="00020F92">
              <w:rPr>
                <w:bCs/>
                <w:noProof/>
                <w:lang w:val="en-US"/>
              </w:rPr>
              <w:t>UICT</w:t>
            </w:r>
          </w:p>
          <w:p w14:paraId="0FAEDF2A" w14:textId="77777777" w:rsidR="00457715" w:rsidRPr="00020F92" w:rsidRDefault="0037651B" w:rsidP="0037651B">
            <w:pPr>
              <w:pStyle w:val="a6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01.09.2024 –</w:t>
            </w:r>
          </w:p>
          <w:p w14:paraId="42B3F7D8" w14:textId="77777777" w:rsidR="008E2B83" w:rsidRPr="00020F92" w:rsidRDefault="008E2B83" w:rsidP="008E2B83">
            <w:pPr>
              <w:rPr>
                <w:noProof/>
                <w:lang w:val="en-US"/>
              </w:rPr>
            </w:pPr>
          </w:p>
          <w:p w14:paraId="0D37EC0B" w14:textId="77777777" w:rsidR="00036450" w:rsidRPr="00020F92" w:rsidRDefault="000D0CCD" w:rsidP="00036450">
            <w:pPr>
              <w:pStyle w:val="2"/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WORK EXPERIENCE</w:t>
            </w:r>
          </w:p>
          <w:p w14:paraId="35671BEB" w14:textId="48E53899" w:rsidR="00036450" w:rsidRPr="00020F92" w:rsidRDefault="000D0CCD" w:rsidP="00B359E4">
            <w:pPr>
              <w:pStyle w:val="4"/>
              <w:rPr>
                <w:bCs/>
                <w:noProof/>
                <w:lang w:val="en-US"/>
              </w:rPr>
            </w:pPr>
            <w:r w:rsidRPr="00020F92">
              <w:rPr>
                <w:bCs/>
                <w:noProof/>
                <w:lang w:val="en-US"/>
              </w:rPr>
              <w:t xml:space="preserve">PrJSC </w:t>
            </w:r>
            <w:r w:rsidR="00F31E86">
              <w:rPr>
                <w:bCs/>
                <w:noProof/>
                <w:lang w:val="en-US"/>
              </w:rPr>
              <w:t>KCMP</w:t>
            </w:r>
          </w:p>
          <w:p w14:paraId="4FA6C982" w14:textId="0AF3F191" w:rsidR="000D0CCD" w:rsidRPr="00020F92" w:rsidRDefault="003234D7" w:rsidP="0003645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25.03.</w:t>
            </w:r>
            <w:r w:rsidR="000D0CCD" w:rsidRPr="00020F92">
              <w:rPr>
                <w:noProof/>
                <w:lang w:val="en-US"/>
              </w:rPr>
              <w:t xml:space="preserve">2024 – </w:t>
            </w:r>
            <w:r>
              <w:rPr>
                <w:noProof/>
                <w:lang w:val="en-US"/>
              </w:rPr>
              <w:t>17.05.</w:t>
            </w:r>
            <w:r w:rsidR="000D0CCD" w:rsidRPr="00020F92">
              <w:rPr>
                <w:noProof/>
                <w:lang w:val="en-US"/>
              </w:rPr>
              <w:t>2024</w:t>
            </w:r>
          </w:p>
          <w:p w14:paraId="4C8D5079" w14:textId="77777777" w:rsidR="004D3011" w:rsidRPr="00020F92" w:rsidRDefault="000D0CCD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Passing technological practice.</w:t>
            </w:r>
          </w:p>
          <w:p w14:paraId="64552066" w14:textId="77777777" w:rsidR="00742FD8" w:rsidRPr="00020F92" w:rsidRDefault="00742FD8" w:rsidP="00036450">
            <w:pPr>
              <w:rPr>
                <w:noProof/>
                <w:lang w:val="en-US"/>
              </w:rPr>
            </w:pPr>
          </w:p>
          <w:p w14:paraId="30C8DF38" w14:textId="77777777" w:rsidR="00742FD8" w:rsidRPr="00020F92" w:rsidRDefault="00742FD8" w:rsidP="00742FD8">
            <w:pPr>
              <w:pStyle w:val="2"/>
              <w:rPr>
                <w:rFonts w:asciiTheme="minorHAnsi" w:eastAsiaTheme="minorEastAsia" w:hAnsiTheme="minorHAnsi" w:cstheme="minorBidi"/>
                <w:noProof/>
                <w:sz w:val="18"/>
                <w:szCs w:val="22"/>
                <w:lang w:val="en-US"/>
              </w:rPr>
            </w:pPr>
            <w:r w:rsidRPr="00020F92">
              <w:rPr>
                <w:noProof/>
                <w:lang w:val="en-US"/>
              </w:rPr>
              <w:t>projects</w:t>
            </w:r>
          </w:p>
          <w:p w14:paraId="25282BFB" w14:textId="77777777" w:rsidR="009807BE" w:rsidRPr="00020F92" w:rsidRDefault="00837141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github.com/vadim-x64/TopKidGame</w:t>
            </w:r>
            <w:r w:rsidR="009140DA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9807BE" w:rsidRPr="00020F92">
              <w:rPr>
                <w:noProof/>
                <w:lang w:val="en-US" w:bidi="uk-UA"/>
              </w:rPr>
              <w:t>JavaScript game</w:t>
            </w:r>
          </w:p>
          <w:p w14:paraId="112BFE59" w14:textId="77777777" w:rsidR="00742FD8" w:rsidRPr="00020F92" w:rsidRDefault="009807BE" w:rsidP="00036450">
            <w:pPr>
              <w:rPr>
                <w:noProof/>
                <w:lang w:val="en-US"/>
              </w:rPr>
            </w:pPr>
            <w:r w:rsidRPr="00020F92">
              <w:rPr>
                <w:noProof/>
                <w:lang w:val="en-US"/>
              </w:rPr>
              <w:t>github.com/vadim-x64/DoSmart</w:t>
            </w:r>
            <w:r w:rsidR="009140DA" w:rsidRPr="00020F92">
              <w:rPr>
                <w:noProof/>
                <w:lang w:val="en-US"/>
              </w:rPr>
              <w:tab/>
            </w:r>
            <w:r w:rsidR="009140DA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AD4370" w:rsidRPr="00020F92">
              <w:rPr>
                <w:noProof/>
                <w:lang w:val="en-US" w:bidi="uk-UA"/>
              </w:rPr>
              <w:t>todo in Java</w:t>
            </w:r>
          </w:p>
          <w:p w14:paraId="5FC95EB8" w14:textId="77777777" w:rsidR="004B3C04" w:rsidRPr="00020F92" w:rsidRDefault="004B3C04" w:rsidP="00036450">
            <w:pPr>
              <w:rPr>
                <w:noProof/>
                <w:lang w:val="en-US" w:bidi="uk-UA"/>
              </w:rPr>
            </w:pPr>
            <w:r w:rsidRPr="00020F92">
              <w:rPr>
                <w:noProof/>
                <w:lang w:val="en-US"/>
              </w:rPr>
              <w:t>github.com/vadim-x64/_MyBlog</w:t>
            </w:r>
            <w:r w:rsidR="00746249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="00746249" w:rsidRPr="00020F92">
              <w:rPr>
                <w:noProof/>
                <w:lang w:val="en-US"/>
              </w:rPr>
              <w:tab/>
            </w:r>
            <w:r w:rsidRPr="00020F92">
              <w:rPr>
                <w:noProof/>
                <w:lang w:val="en-US" w:bidi="uk-UA"/>
              </w:rPr>
              <w:t>blog on .NET</w:t>
            </w:r>
          </w:p>
          <w:p w14:paraId="4B439023" w14:textId="77777777" w:rsidR="00A10DF6" w:rsidRPr="00020F92" w:rsidRDefault="00A10DF6" w:rsidP="00036450">
            <w:pPr>
              <w:rPr>
                <w:noProof/>
                <w:lang w:val="en-US"/>
              </w:rPr>
            </w:pPr>
          </w:p>
          <w:sdt>
            <w:sdtPr>
              <w:rPr>
                <w:noProof/>
                <w:lang w:val="en-US"/>
              </w:rPr>
              <w:id w:val="1669594239"/>
              <w:placeholder>
                <w:docPart w:val="DD6BA7DBEDFE4541B5E52739E3B9E63D"/>
              </w:placeholder>
              <w:temporary/>
              <w:showingPlcHdr/>
              <w15:appearance w15:val="hidden"/>
            </w:sdtPr>
            <w:sdtContent>
              <w:p w14:paraId="79FD59A4" w14:textId="77777777" w:rsidR="00036450" w:rsidRPr="00020F92" w:rsidRDefault="00180329" w:rsidP="00036450">
                <w:pPr>
                  <w:pStyle w:val="2"/>
                  <w:rPr>
                    <w:noProof/>
                    <w:lang w:val="en-US"/>
                  </w:rPr>
                </w:pPr>
                <w:r w:rsidRPr="00020F92">
                  <w:rPr>
                    <w:rStyle w:val="20"/>
                    <w:b/>
                    <w:noProof/>
                    <w:lang w:val="en-US" w:bidi="uk-UA"/>
                  </w:rPr>
                  <w:t>SKILLS</w:t>
                </w:r>
              </w:p>
            </w:sdtContent>
          </w:sdt>
          <w:p w14:paraId="0764DAFF" w14:textId="77777777" w:rsidR="004B153D" w:rsidRPr="00020F92" w:rsidRDefault="004B153D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>.NET | JAVA | PYTHON | JAVASCRIPT | HTML | CSS | BOOTSTRAP | FIGMA | MYSQL | POSTGRESQL | FIREBASE | GIT | GITHUB | UML | AI | DOCKER | OFFICE | REST API | OOP | POSTMAN | SWAGGER</w:t>
            </w:r>
          </w:p>
          <w:p w14:paraId="43322A33" w14:textId="77777777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</w:p>
          <w:p w14:paraId="7689BDE4" w14:textId="4E96E57D" w:rsidR="00F331A0" w:rsidRPr="00020F92" w:rsidRDefault="00F331A0" w:rsidP="004D3011">
            <w:pPr>
              <w:rPr>
                <w:noProof/>
                <w:color w:val="000000" w:themeColor="text1"/>
                <w:lang w:val="en-US" w:bidi="uk-UA"/>
              </w:rPr>
            </w:pPr>
            <w:r w:rsidRPr="00020F92">
              <w:rPr>
                <w:noProof/>
                <w:color w:val="000000" w:themeColor="text1"/>
                <w:lang w:val="en-US" w:bidi="uk-UA"/>
              </w:rPr>
              <w:t xml:space="preserve">ORGANIZATION | RESPONSIBILITY | </w:t>
            </w:r>
            <w:r w:rsidR="00020EDB">
              <w:rPr>
                <w:noProof/>
                <w:color w:val="000000" w:themeColor="text1"/>
                <w:lang w:val="en-US" w:bidi="uk-UA"/>
              </w:rPr>
              <w:t>PURPOSEFULNESS</w:t>
            </w:r>
            <w:r w:rsidRPr="00020F92">
              <w:rPr>
                <w:noProof/>
                <w:color w:val="000000" w:themeColor="text1"/>
                <w:lang w:val="en-US" w:bidi="uk-UA"/>
              </w:rPr>
              <w:t xml:space="preserve"> | STRESS RESISTANCE | PROBLEM SOLVING | CRITICAL THINKING | INITIATIVE</w:t>
            </w:r>
          </w:p>
        </w:tc>
      </w:tr>
    </w:tbl>
    <w:p w14:paraId="4010565D" w14:textId="77777777" w:rsidR="00DB0689" w:rsidRPr="00020F92" w:rsidRDefault="00DB0689" w:rsidP="0050202C">
      <w:pPr>
        <w:tabs>
          <w:tab w:val="left" w:pos="990"/>
        </w:tabs>
        <w:rPr>
          <w:noProof/>
          <w:lang w:val="en-US"/>
        </w:rPr>
      </w:pPr>
    </w:p>
    <w:sectPr w:rsidR="00DB0689" w:rsidRPr="00020F92" w:rsidSect="0045790D">
      <w:headerReference w:type="default" r:id="rId12"/>
      <w:pgSz w:w="11906" w:h="16838" w:code="9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F17E2" w14:textId="77777777" w:rsidR="00F309F9" w:rsidRDefault="00F309F9" w:rsidP="000C45FF">
      <w:r>
        <w:separator/>
      </w:r>
    </w:p>
  </w:endnote>
  <w:endnote w:type="continuationSeparator" w:id="0">
    <w:p w14:paraId="6D910730" w14:textId="77777777" w:rsidR="00F309F9" w:rsidRDefault="00F309F9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3B5D64" w14:textId="77777777" w:rsidR="00F309F9" w:rsidRDefault="00F309F9" w:rsidP="000C45FF">
      <w:r>
        <w:separator/>
      </w:r>
    </w:p>
  </w:footnote>
  <w:footnote w:type="continuationSeparator" w:id="0">
    <w:p w14:paraId="5D2569BA" w14:textId="77777777" w:rsidR="00F309F9" w:rsidRDefault="00F309F9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CDF22D" w14:textId="77777777" w:rsidR="000C45FF" w:rsidRDefault="000C45FF">
    <w:pPr>
      <w:pStyle w:val="aa"/>
    </w:pPr>
    <w:r>
      <w:rPr>
        <w:noProof/>
        <w:lang w:bidi="uk-UA"/>
      </w:rPr>
      <w:drawing>
        <wp:anchor distT="0" distB="0" distL="114300" distR="114300" simplePos="0" relativeHeight="251658240" behindDoc="1" locked="0" layoutInCell="1" allowOverlap="1" wp14:anchorId="6E1A52E4" wp14:editId="02EAE6E0">
          <wp:simplePos x="0" y="0"/>
          <wp:positionH relativeFrom="page">
            <wp:posOffset>276225</wp:posOffset>
          </wp:positionH>
          <wp:positionV relativeFrom="page">
            <wp:posOffset>447675</wp:posOffset>
          </wp:positionV>
          <wp:extent cx="7136130" cy="9991725"/>
          <wp:effectExtent l="0" t="0" r="7620" b="9525"/>
          <wp:wrapNone/>
          <wp:docPr id="3" name="Графічний об’єкт 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36509" cy="9992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A0"/>
    <w:rsid w:val="00002924"/>
    <w:rsid w:val="0000350A"/>
    <w:rsid w:val="00007DC5"/>
    <w:rsid w:val="00020EDB"/>
    <w:rsid w:val="00020F92"/>
    <w:rsid w:val="00035FC0"/>
    <w:rsid w:val="00036450"/>
    <w:rsid w:val="00052D13"/>
    <w:rsid w:val="0007591C"/>
    <w:rsid w:val="000853B5"/>
    <w:rsid w:val="000934A8"/>
    <w:rsid w:val="00094499"/>
    <w:rsid w:val="000A7BF5"/>
    <w:rsid w:val="000B23F6"/>
    <w:rsid w:val="000C45FF"/>
    <w:rsid w:val="000C463A"/>
    <w:rsid w:val="000D0728"/>
    <w:rsid w:val="000D0CCD"/>
    <w:rsid w:val="000D1D42"/>
    <w:rsid w:val="000E2965"/>
    <w:rsid w:val="000E3FD1"/>
    <w:rsid w:val="00112054"/>
    <w:rsid w:val="001247A7"/>
    <w:rsid w:val="00124B58"/>
    <w:rsid w:val="00136412"/>
    <w:rsid w:val="001525E1"/>
    <w:rsid w:val="00177BF3"/>
    <w:rsid w:val="00180329"/>
    <w:rsid w:val="00184230"/>
    <w:rsid w:val="001878B6"/>
    <w:rsid w:val="0019001F"/>
    <w:rsid w:val="001A74A5"/>
    <w:rsid w:val="001B1829"/>
    <w:rsid w:val="001B2ABD"/>
    <w:rsid w:val="001B4486"/>
    <w:rsid w:val="001C13C0"/>
    <w:rsid w:val="001E0391"/>
    <w:rsid w:val="001E1759"/>
    <w:rsid w:val="001F1ECC"/>
    <w:rsid w:val="00200509"/>
    <w:rsid w:val="0022239D"/>
    <w:rsid w:val="002242F0"/>
    <w:rsid w:val="002400EB"/>
    <w:rsid w:val="00256CF7"/>
    <w:rsid w:val="0027216B"/>
    <w:rsid w:val="00281FD5"/>
    <w:rsid w:val="00290D2A"/>
    <w:rsid w:val="00297E3C"/>
    <w:rsid w:val="002A1181"/>
    <w:rsid w:val="002A5FD3"/>
    <w:rsid w:val="002B213D"/>
    <w:rsid w:val="002C7E69"/>
    <w:rsid w:val="002D09AA"/>
    <w:rsid w:val="002E1822"/>
    <w:rsid w:val="0030481B"/>
    <w:rsid w:val="00311BA3"/>
    <w:rsid w:val="003156FC"/>
    <w:rsid w:val="003234D7"/>
    <w:rsid w:val="003254B5"/>
    <w:rsid w:val="003272F9"/>
    <w:rsid w:val="0032738C"/>
    <w:rsid w:val="00330B88"/>
    <w:rsid w:val="00337DB7"/>
    <w:rsid w:val="0036615E"/>
    <w:rsid w:val="0037121F"/>
    <w:rsid w:val="0037651B"/>
    <w:rsid w:val="003A6B7D"/>
    <w:rsid w:val="003B06CA"/>
    <w:rsid w:val="003B34B0"/>
    <w:rsid w:val="003E4139"/>
    <w:rsid w:val="003F7A8C"/>
    <w:rsid w:val="00400DFD"/>
    <w:rsid w:val="004071FC"/>
    <w:rsid w:val="0041624E"/>
    <w:rsid w:val="0043140A"/>
    <w:rsid w:val="00436E9C"/>
    <w:rsid w:val="00443E1D"/>
    <w:rsid w:val="00445947"/>
    <w:rsid w:val="004507CE"/>
    <w:rsid w:val="00457715"/>
    <w:rsid w:val="0045790D"/>
    <w:rsid w:val="0046392E"/>
    <w:rsid w:val="004813B3"/>
    <w:rsid w:val="004855C0"/>
    <w:rsid w:val="00496591"/>
    <w:rsid w:val="004B153D"/>
    <w:rsid w:val="004B3C04"/>
    <w:rsid w:val="004C1FED"/>
    <w:rsid w:val="004C5D67"/>
    <w:rsid w:val="004C63E4"/>
    <w:rsid w:val="004D3011"/>
    <w:rsid w:val="0050202C"/>
    <w:rsid w:val="005262AC"/>
    <w:rsid w:val="00532992"/>
    <w:rsid w:val="0054427A"/>
    <w:rsid w:val="00560440"/>
    <w:rsid w:val="00576470"/>
    <w:rsid w:val="0058052E"/>
    <w:rsid w:val="0059580C"/>
    <w:rsid w:val="005A12FE"/>
    <w:rsid w:val="005A20F6"/>
    <w:rsid w:val="005B344C"/>
    <w:rsid w:val="005B7973"/>
    <w:rsid w:val="005C0A0F"/>
    <w:rsid w:val="005C7570"/>
    <w:rsid w:val="005D5231"/>
    <w:rsid w:val="005E39D5"/>
    <w:rsid w:val="00600670"/>
    <w:rsid w:val="0062123A"/>
    <w:rsid w:val="00623D51"/>
    <w:rsid w:val="0062527F"/>
    <w:rsid w:val="00632467"/>
    <w:rsid w:val="006468A6"/>
    <w:rsid w:val="00646E75"/>
    <w:rsid w:val="00672F9F"/>
    <w:rsid w:val="006771D0"/>
    <w:rsid w:val="00684B99"/>
    <w:rsid w:val="006C342E"/>
    <w:rsid w:val="0071087D"/>
    <w:rsid w:val="00711E92"/>
    <w:rsid w:val="00715FCB"/>
    <w:rsid w:val="00722667"/>
    <w:rsid w:val="00733159"/>
    <w:rsid w:val="00742FD8"/>
    <w:rsid w:val="00743101"/>
    <w:rsid w:val="00746249"/>
    <w:rsid w:val="00763C7D"/>
    <w:rsid w:val="007775E1"/>
    <w:rsid w:val="007867A0"/>
    <w:rsid w:val="007927F5"/>
    <w:rsid w:val="00797CA1"/>
    <w:rsid w:val="007A4D84"/>
    <w:rsid w:val="007C3380"/>
    <w:rsid w:val="007E07DB"/>
    <w:rsid w:val="00802CA0"/>
    <w:rsid w:val="0080626F"/>
    <w:rsid w:val="00837141"/>
    <w:rsid w:val="00862C71"/>
    <w:rsid w:val="00864937"/>
    <w:rsid w:val="00867A15"/>
    <w:rsid w:val="008841EF"/>
    <w:rsid w:val="008A4F1C"/>
    <w:rsid w:val="008C0AC6"/>
    <w:rsid w:val="008C257E"/>
    <w:rsid w:val="008C6D43"/>
    <w:rsid w:val="008E1B6F"/>
    <w:rsid w:val="008E2B83"/>
    <w:rsid w:val="009140DA"/>
    <w:rsid w:val="009260CD"/>
    <w:rsid w:val="00932DD7"/>
    <w:rsid w:val="009330AE"/>
    <w:rsid w:val="0094155E"/>
    <w:rsid w:val="00941FEF"/>
    <w:rsid w:val="00952C25"/>
    <w:rsid w:val="00957EE2"/>
    <w:rsid w:val="00972A2D"/>
    <w:rsid w:val="009807BE"/>
    <w:rsid w:val="009A3D84"/>
    <w:rsid w:val="009B19BC"/>
    <w:rsid w:val="009E3C5D"/>
    <w:rsid w:val="00A10DF6"/>
    <w:rsid w:val="00A15FAB"/>
    <w:rsid w:val="00A2118D"/>
    <w:rsid w:val="00A534AE"/>
    <w:rsid w:val="00A542A6"/>
    <w:rsid w:val="00A821D1"/>
    <w:rsid w:val="00A95634"/>
    <w:rsid w:val="00AA11D8"/>
    <w:rsid w:val="00AB07AF"/>
    <w:rsid w:val="00AC74A0"/>
    <w:rsid w:val="00AD4370"/>
    <w:rsid w:val="00AD76E2"/>
    <w:rsid w:val="00AE7882"/>
    <w:rsid w:val="00AF5C01"/>
    <w:rsid w:val="00B20152"/>
    <w:rsid w:val="00B3346E"/>
    <w:rsid w:val="00B359E4"/>
    <w:rsid w:val="00B363FB"/>
    <w:rsid w:val="00B36562"/>
    <w:rsid w:val="00B42C89"/>
    <w:rsid w:val="00B57D98"/>
    <w:rsid w:val="00B66AF4"/>
    <w:rsid w:val="00B70850"/>
    <w:rsid w:val="00B86611"/>
    <w:rsid w:val="00B8673D"/>
    <w:rsid w:val="00B926FD"/>
    <w:rsid w:val="00BC6C4B"/>
    <w:rsid w:val="00BD2CDF"/>
    <w:rsid w:val="00BD322A"/>
    <w:rsid w:val="00BD7FF2"/>
    <w:rsid w:val="00BE2B62"/>
    <w:rsid w:val="00C002CD"/>
    <w:rsid w:val="00C066B6"/>
    <w:rsid w:val="00C312CE"/>
    <w:rsid w:val="00C37BA1"/>
    <w:rsid w:val="00C4674C"/>
    <w:rsid w:val="00C506CF"/>
    <w:rsid w:val="00C7243D"/>
    <w:rsid w:val="00C72BED"/>
    <w:rsid w:val="00C827E1"/>
    <w:rsid w:val="00C94123"/>
    <w:rsid w:val="00C9578B"/>
    <w:rsid w:val="00CB0055"/>
    <w:rsid w:val="00CB1C9E"/>
    <w:rsid w:val="00CD11D3"/>
    <w:rsid w:val="00CD4D07"/>
    <w:rsid w:val="00CF3D57"/>
    <w:rsid w:val="00D0759C"/>
    <w:rsid w:val="00D12781"/>
    <w:rsid w:val="00D1660E"/>
    <w:rsid w:val="00D2522B"/>
    <w:rsid w:val="00D25A6B"/>
    <w:rsid w:val="00D422DE"/>
    <w:rsid w:val="00D5459D"/>
    <w:rsid w:val="00D919EF"/>
    <w:rsid w:val="00DA1F4D"/>
    <w:rsid w:val="00DB0689"/>
    <w:rsid w:val="00DC257A"/>
    <w:rsid w:val="00DD172A"/>
    <w:rsid w:val="00DF00FE"/>
    <w:rsid w:val="00DF2ECD"/>
    <w:rsid w:val="00E02482"/>
    <w:rsid w:val="00E25A26"/>
    <w:rsid w:val="00E262D5"/>
    <w:rsid w:val="00E35B4D"/>
    <w:rsid w:val="00E3738F"/>
    <w:rsid w:val="00E4381A"/>
    <w:rsid w:val="00E55D74"/>
    <w:rsid w:val="00E97AA2"/>
    <w:rsid w:val="00ED58CA"/>
    <w:rsid w:val="00EE0677"/>
    <w:rsid w:val="00F071E4"/>
    <w:rsid w:val="00F268F0"/>
    <w:rsid w:val="00F309F9"/>
    <w:rsid w:val="00F31E86"/>
    <w:rsid w:val="00F331A0"/>
    <w:rsid w:val="00F45D4B"/>
    <w:rsid w:val="00F60274"/>
    <w:rsid w:val="00F631D5"/>
    <w:rsid w:val="00F77FB9"/>
    <w:rsid w:val="00F85D26"/>
    <w:rsid w:val="00FA36F2"/>
    <w:rsid w:val="00FB068F"/>
    <w:rsid w:val="00FB7146"/>
    <w:rsid w:val="00FC036B"/>
    <w:rsid w:val="00FC4F14"/>
    <w:rsid w:val="00FD10AA"/>
    <w:rsid w:val="00FD56FA"/>
    <w:rsid w:val="00FE61FC"/>
    <w:rsid w:val="00FE7C8D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BF156C"/>
  <w14:defaultImageDpi w14:val="32767"/>
  <w15:chartTrackingRefBased/>
  <w15:docId w15:val="{81CEB201-37C7-4BD9-A03B-81638B2FD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uk-U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a">
    <w:name w:val="Normal"/>
    <w:qFormat/>
    <w:rsid w:val="00B359E4"/>
    <w:rPr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3">
    <w:name w:val="heading 3"/>
    <w:basedOn w:val="a"/>
    <w:next w:val="a"/>
    <w:link w:val="30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4">
    <w:name w:val="heading 4"/>
    <w:basedOn w:val="a"/>
    <w:next w:val="a"/>
    <w:link w:val="40"/>
    <w:uiPriority w:val="9"/>
    <w:qFormat/>
    <w:rsid w:val="00B359E4"/>
    <w:pPr>
      <w:outlineLvl w:val="3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a3">
    <w:name w:val="Title"/>
    <w:basedOn w:val="a"/>
    <w:next w:val="a"/>
    <w:link w:val="a4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a4">
    <w:name w:val="Назва Знак"/>
    <w:basedOn w:val="a0"/>
    <w:link w:val="a3"/>
    <w:uiPriority w:val="10"/>
    <w:rsid w:val="001B2ABD"/>
    <w:rPr>
      <w:caps/>
      <w:color w:val="000000" w:themeColor="text1"/>
      <w:sz w:val="96"/>
      <w:szCs w:val="76"/>
    </w:rPr>
  </w:style>
  <w:style w:type="character" w:styleId="a5">
    <w:name w:val="Emphasis"/>
    <w:basedOn w:val="a0"/>
    <w:uiPriority w:val="11"/>
    <w:semiHidden/>
    <w:qFormat/>
    <w:rsid w:val="00E25A26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a6">
    <w:name w:val="Date"/>
    <w:basedOn w:val="a"/>
    <w:next w:val="a"/>
    <w:link w:val="a7"/>
    <w:uiPriority w:val="99"/>
    <w:rsid w:val="00036450"/>
  </w:style>
  <w:style w:type="character" w:customStyle="1" w:styleId="a7">
    <w:name w:val="Дата Знак"/>
    <w:basedOn w:val="a0"/>
    <w:link w:val="a6"/>
    <w:uiPriority w:val="99"/>
    <w:rsid w:val="00036450"/>
    <w:rPr>
      <w:sz w:val="18"/>
      <w:szCs w:val="22"/>
    </w:rPr>
  </w:style>
  <w:style w:type="character" w:styleId="a8">
    <w:name w:val="Hyperlink"/>
    <w:basedOn w:val="a0"/>
    <w:uiPriority w:val="99"/>
    <w:unhideWhenUsed/>
    <w:rsid w:val="00281FD5"/>
    <w:rPr>
      <w:color w:val="B85A22" w:themeColor="accent2" w:themeShade="BF"/>
      <w:u w:val="single"/>
    </w:rPr>
  </w:style>
  <w:style w:type="character" w:styleId="a9">
    <w:name w:val="Unresolved Mention"/>
    <w:basedOn w:val="a0"/>
    <w:uiPriority w:val="99"/>
    <w:semiHidden/>
    <w:rsid w:val="004813B3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b">
    <w:name w:val="Верхній колонтитул Знак"/>
    <w:basedOn w:val="a0"/>
    <w:link w:val="aa"/>
    <w:uiPriority w:val="99"/>
    <w:semiHidden/>
    <w:rsid w:val="000C45FF"/>
    <w:rPr>
      <w:sz w:val="22"/>
      <w:szCs w:val="22"/>
    </w:rPr>
  </w:style>
  <w:style w:type="paragraph" w:styleId="ac">
    <w:name w:val="footer"/>
    <w:basedOn w:val="a"/>
    <w:link w:val="ad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ad">
    <w:name w:val="Нижній колонтитул Знак"/>
    <w:basedOn w:val="a0"/>
    <w:link w:val="ac"/>
    <w:uiPriority w:val="99"/>
    <w:semiHidden/>
    <w:rsid w:val="000C45FF"/>
    <w:rPr>
      <w:sz w:val="22"/>
      <w:szCs w:val="22"/>
    </w:rPr>
  </w:style>
  <w:style w:type="table" w:styleId="ae">
    <w:name w:val="Table Grid"/>
    <w:basedOn w:val="a1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1B2ABD"/>
    <w:rPr>
      <w:color w:val="808080"/>
    </w:rPr>
  </w:style>
  <w:style w:type="paragraph" w:styleId="af0">
    <w:name w:val="Subtitle"/>
    <w:basedOn w:val="a"/>
    <w:next w:val="a"/>
    <w:link w:val="af1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af1">
    <w:name w:val="Підзаголовок Знак"/>
    <w:basedOn w:val="a0"/>
    <w:link w:val="af0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30">
    <w:name w:val="Заголовок 3 Знак"/>
    <w:basedOn w:val="a0"/>
    <w:link w:val="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40">
    <w:name w:val="Заголовок 4 Знак"/>
    <w:basedOn w:val="a0"/>
    <w:link w:val="4"/>
    <w:uiPriority w:val="9"/>
    <w:rsid w:val="00B359E4"/>
    <w:rPr>
      <w:b/>
      <w:sz w:val="18"/>
      <w:szCs w:val="22"/>
    </w:rPr>
  </w:style>
  <w:style w:type="paragraph" w:styleId="af2">
    <w:name w:val="Balloon Text"/>
    <w:basedOn w:val="a"/>
    <w:link w:val="af3"/>
    <w:uiPriority w:val="99"/>
    <w:semiHidden/>
    <w:unhideWhenUsed/>
    <w:rsid w:val="00684B99"/>
    <w:rPr>
      <w:rFonts w:ascii="Segoe UI" w:hAnsi="Segoe UI" w:cs="Segoe UI"/>
      <w:szCs w:val="18"/>
    </w:rPr>
  </w:style>
  <w:style w:type="character" w:customStyle="1" w:styleId="af3">
    <w:name w:val="Текст у виносці Знак"/>
    <w:basedOn w:val="a0"/>
    <w:link w:val="af2"/>
    <w:uiPriority w:val="99"/>
    <w:semiHidden/>
    <w:rsid w:val="00684B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YSTAL\AppData\Roaming\Microsoft\Templates\&#1056;&#1077;&#1079;&#1102;&#1084;&#1077;%20(&#1073;&#1083;&#1072;&#1082;&#1080;&#1090;&#1085;&#1086;-&#1089;&#1110;&#1088;&#1080;&#1081;%20&#1076;&#1080;&#1079;&#1072;&#1081;&#1085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7FE763A74A344438393C9B1047832E3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82C34A8-A443-4786-BB29-C5AF43893345}"/>
      </w:docPartPr>
      <w:docPartBody>
        <w:p w:rsidR="00DA0258" w:rsidRDefault="00000000">
          <w:pPr>
            <w:pStyle w:val="07FE763A74A344438393C9B1047832E3"/>
          </w:pPr>
          <w:r w:rsidRPr="00D5459D">
            <w:rPr>
              <w:lang w:bidi="uk-UA"/>
            </w:rPr>
            <w:t>Профіль</w:t>
          </w:r>
        </w:p>
      </w:docPartBody>
    </w:docPart>
    <w:docPart>
      <w:docPartPr>
        <w:name w:val="CC53CCD19BDC43E1A84777853E6C03F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D97E857B-FFC2-447D-9D19-E988C5F28A2C}"/>
      </w:docPartPr>
      <w:docPartBody>
        <w:p w:rsidR="00DA0258" w:rsidRDefault="00000000">
          <w:pPr>
            <w:pStyle w:val="CC53CCD19BDC43E1A84777853E6C03F9"/>
          </w:pPr>
          <w:r w:rsidRPr="00CB0055">
            <w:rPr>
              <w:lang w:bidi="uk-UA"/>
            </w:rPr>
            <w:t>Хобі</w:t>
          </w:r>
        </w:p>
      </w:docPartBody>
    </w:docPart>
    <w:docPart>
      <w:docPartPr>
        <w:name w:val="ABF5B017A3AC4BA680813C8706833EF7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211C80C-D8CA-4D17-8452-7CEE81F7A767}"/>
      </w:docPartPr>
      <w:docPartBody>
        <w:p w:rsidR="00DA0258" w:rsidRDefault="00000000">
          <w:pPr>
            <w:pStyle w:val="ABF5B017A3AC4BA680813C8706833EF7"/>
          </w:pPr>
          <w:r w:rsidRPr="00036450">
            <w:rPr>
              <w:lang w:bidi="uk-UA"/>
            </w:rPr>
            <w:t>ОСВІТА</w:t>
          </w:r>
        </w:p>
      </w:docPartBody>
    </w:docPart>
    <w:docPart>
      <w:docPartPr>
        <w:name w:val="DD6BA7DBEDFE4541B5E52739E3B9E63D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1C2A7CB7-B6F9-4782-8923-ABB8CA63181C}"/>
      </w:docPartPr>
      <w:docPartBody>
        <w:p w:rsidR="00DA0258" w:rsidRDefault="00000000">
          <w:pPr>
            <w:pStyle w:val="DD6BA7DBEDFE4541B5E52739E3B9E63D"/>
          </w:pPr>
          <w:r w:rsidRPr="00036450">
            <w:rPr>
              <w:rStyle w:val="20"/>
              <w:lang w:bidi="uk-UA"/>
            </w:rPr>
            <w:t>НАВИЧКИ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0E0"/>
    <w:rsid w:val="001247A7"/>
    <w:rsid w:val="001A3DA5"/>
    <w:rsid w:val="00297E3C"/>
    <w:rsid w:val="006D7652"/>
    <w:rsid w:val="007005C4"/>
    <w:rsid w:val="007A4D84"/>
    <w:rsid w:val="007B2369"/>
    <w:rsid w:val="009B19BC"/>
    <w:rsid w:val="00AA11D8"/>
    <w:rsid w:val="00B847A3"/>
    <w:rsid w:val="00C75222"/>
    <w:rsid w:val="00D155E4"/>
    <w:rsid w:val="00D919EF"/>
    <w:rsid w:val="00DA0258"/>
    <w:rsid w:val="00DF2ECD"/>
    <w:rsid w:val="00E02482"/>
    <w:rsid w:val="00F14DF4"/>
    <w:rsid w:val="00F170E0"/>
    <w:rsid w:val="00FD1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qFormat/>
    <w:rsid w:val="00DA0258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FE763A74A344438393C9B1047832E3">
    <w:name w:val="07FE763A74A344438393C9B1047832E3"/>
  </w:style>
  <w:style w:type="character" w:styleId="a3">
    <w:name w:val="Hyperlink"/>
    <w:basedOn w:val="a0"/>
    <w:uiPriority w:val="99"/>
    <w:unhideWhenUsed/>
    <w:rPr>
      <w:color w:val="C45911" w:themeColor="accent2" w:themeShade="BF"/>
      <w:u w:val="single"/>
    </w:rPr>
  </w:style>
  <w:style w:type="paragraph" w:customStyle="1" w:styleId="CC53CCD19BDC43E1A84777853E6C03F9">
    <w:name w:val="CC53CCD19BDC43E1A84777853E6C03F9"/>
  </w:style>
  <w:style w:type="paragraph" w:customStyle="1" w:styleId="ABF5B017A3AC4BA680813C8706833EF7">
    <w:name w:val="ABF5B017A3AC4BA680813C8706833EF7"/>
  </w:style>
  <w:style w:type="character" w:customStyle="1" w:styleId="20">
    <w:name w:val="Заголовок 2 Знак"/>
    <w:basedOn w:val="a0"/>
    <w:link w:val="2"/>
    <w:uiPriority w:val="9"/>
    <w:rsid w:val="00DA0258"/>
    <w:rPr>
      <w:rFonts w:asciiTheme="majorHAnsi" w:eastAsiaTheme="majorEastAsia" w:hAnsiTheme="majorHAnsi" w:cstheme="majorBidi"/>
      <w:b/>
      <w:bCs/>
      <w:caps/>
      <w:kern w:val="0"/>
      <w:sz w:val="22"/>
      <w:szCs w:val="26"/>
      <w:lang w:eastAsia="ja-JP"/>
      <w14:ligatures w14:val="none"/>
    </w:rPr>
  </w:style>
  <w:style w:type="paragraph" w:customStyle="1" w:styleId="DD6BA7DBEDFE4541B5E52739E3B9E63D">
    <w:name w:val="DD6BA7DBEDFE4541B5E52739E3B9E6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8DB7C69-7D0B-4E5B-BAEB-A0A1C161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(блакитно-сірий дизайн).dotx</Template>
  <TotalTime>214</TotalTime>
  <Pages>1</Pages>
  <Words>1089</Words>
  <Characters>621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</dc:creator>
  <cp:keywords/>
  <dc:description/>
  <cp:lastModifiedBy>Вадим Войцеховський</cp:lastModifiedBy>
  <cp:revision>551</cp:revision>
  <dcterms:created xsi:type="dcterms:W3CDTF">2025-09-14T16:30:00Z</dcterms:created>
  <dcterms:modified xsi:type="dcterms:W3CDTF">2025-09-15T06:08:00Z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